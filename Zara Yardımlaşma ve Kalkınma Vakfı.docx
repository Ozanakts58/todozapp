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AltBalk2"/>
        <w:tblW w:w="9747" w:type="dxa"/>
        <w:tblLayout w:type="fixed"/>
        <w:tblLook w:val="0620" w:firstRow="1" w:lastRow="0" w:firstColumn="0" w:lastColumn="0" w:noHBand="1" w:noVBand="1"/>
        <w:tblDescription w:val="Birinci tabloda fatura üstbilgileri, şirket adı ve iletişim bilgileri, fatura başlığı, numarası ve tarihi ile alıcı fatura ve sevkiyat iletişim bilgileri; ikinci tabloda yorum veya özel yönergeler; üçüncü tabloda ise satış temsilcisinin adı, satınalma siparişi numarası, talepte bulunan kişi, sevkiyat yöntemi, güvertede teslim noktası ve koşullar yer alır."/>
      </w:tblPr>
      <w:tblGrid>
        <w:gridCol w:w="5032"/>
        <w:gridCol w:w="4715"/>
      </w:tblGrid>
      <w:tr w:rsidR="00615681" w:rsidRPr="0060021C" w14:paraId="7E1F0282" w14:textId="77777777" w:rsidTr="0089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15" w:type="dxa"/>
          <w:trHeight w:val="1590"/>
        </w:trPr>
        <w:tc>
          <w:tcPr>
            <w:tcW w:w="5032" w:type="dxa"/>
          </w:tcPr>
          <w:sdt>
            <w:sdtPr>
              <w:rPr>
                <w:sz w:val="32"/>
                <w:szCs w:val="22"/>
              </w:rPr>
              <w:alias w:val="Şirket adını girin:"/>
              <w:tag w:val="Şirket adını girin:"/>
              <w:id w:val="-1907209145"/>
              <w:placeholder>
                <w:docPart w:val="DC88090979044E309FDDC236A44BC31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343E1C5" w14:textId="4AAD2236" w:rsidR="00615681" w:rsidRPr="0047648B" w:rsidRDefault="00615681" w:rsidP="00812ABE">
                <w:pPr>
                  <w:pStyle w:val="Balk1"/>
                  <w:spacing w:before="40"/>
                  <w:rPr>
                    <w:sz w:val="32"/>
                    <w:szCs w:val="22"/>
                  </w:rPr>
                </w:pPr>
                <w:r w:rsidRPr="0047648B">
                  <w:rPr>
                    <w:sz w:val="32"/>
                    <w:szCs w:val="22"/>
                  </w:rPr>
                  <w:t>Zara Yardımlaşma ve Kalkınma Vakfı</w:t>
                </w:r>
              </w:p>
            </w:sdtContent>
          </w:sdt>
          <w:p w14:paraId="5E38F90A" w14:textId="38350D9A" w:rsidR="00615681" w:rsidRPr="0047648B" w:rsidRDefault="00615681">
            <w:pPr>
              <w:pStyle w:val="Slogan"/>
              <w:rPr>
                <w:sz w:val="22"/>
                <w:szCs w:val="22"/>
              </w:rPr>
            </w:pPr>
            <w:r w:rsidRPr="0047648B">
              <w:rPr>
                <w:sz w:val="22"/>
                <w:szCs w:val="22"/>
              </w:rPr>
              <w:t>Burs Sorgu Dilekçesi</w:t>
            </w:r>
          </w:p>
          <w:p w14:paraId="03F2A23A" w14:textId="6657B133" w:rsidR="00615681" w:rsidRPr="0060021C" w:rsidRDefault="00615681"/>
        </w:tc>
      </w:tr>
      <w:tr w:rsidR="008049DB" w:rsidRPr="0060021C" w14:paraId="60A6B8B4" w14:textId="77777777" w:rsidTr="00897AA4">
        <w:trPr>
          <w:trHeight w:val="1440"/>
        </w:trPr>
        <w:tc>
          <w:tcPr>
            <w:tcW w:w="5032" w:type="dxa"/>
          </w:tcPr>
          <w:p w14:paraId="06B020C1" w14:textId="60E0FDA9" w:rsidR="008049DB" w:rsidRPr="0047648B" w:rsidRDefault="00615681" w:rsidP="00812ABE">
            <w:pPr>
              <w:pStyle w:val="Balk3"/>
              <w:spacing w:before="40"/>
              <w:rPr>
                <w:sz w:val="24"/>
                <w:szCs w:val="22"/>
              </w:rPr>
            </w:pPr>
            <w:r w:rsidRPr="0047648B">
              <w:rPr>
                <w:sz w:val="24"/>
                <w:szCs w:val="22"/>
              </w:rPr>
              <w:t>Burs Başrusu yapan:</w:t>
            </w:r>
          </w:p>
          <w:p w14:paraId="2DE53267" w14:textId="4D376315" w:rsidR="008049DB" w:rsidRPr="0047648B" w:rsidRDefault="00615681">
            <w:pPr>
              <w:rPr>
                <w:sz w:val="24"/>
                <w:szCs w:val="24"/>
              </w:rPr>
            </w:pPr>
            <w:r w:rsidRPr="0047648B">
              <w:rPr>
                <w:sz w:val="24"/>
                <w:szCs w:val="24"/>
              </w:rPr>
              <w:t xml:space="preserve">Ad: </w:t>
            </w:r>
          </w:p>
          <w:p w14:paraId="4CCB6C4A" w14:textId="13B60C21" w:rsidR="008049DB" w:rsidRPr="0047648B" w:rsidRDefault="00615681">
            <w:pPr>
              <w:rPr>
                <w:sz w:val="24"/>
                <w:szCs w:val="24"/>
              </w:rPr>
            </w:pPr>
            <w:proofErr w:type="spellStart"/>
            <w:r w:rsidRPr="0047648B">
              <w:rPr>
                <w:sz w:val="24"/>
                <w:szCs w:val="24"/>
              </w:rPr>
              <w:t>Soyad</w:t>
            </w:r>
            <w:proofErr w:type="spellEnd"/>
            <w:r w:rsidRPr="0047648B">
              <w:rPr>
                <w:sz w:val="24"/>
                <w:szCs w:val="24"/>
              </w:rPr>
              <w:t>:</w:t>
            </w:r>
          </w:p>
          <w:p w14:paraId="330628AD" w14:textId="21268C90" w:rsidR="008049DB" w:rsidRPr="0047648B" w:rsidRDefault="00615681">
            <w:pPr>
              <w:rPr>
                <w:sz w:val="24"/>
                <w:szCs w:val="24"/>
              </w:rPr>
            </w:pPr>
            <w:r w:rsidRPr="0047648B">
              <w:rPr>
                <w:sz w:val="24"/>
                <w:szCs w:val="24"/>
              </w:rPr>
              <w:t>Adres:</w:t>
            </w:r>
          </w:p>
          <w:p w14:paraId="0E534DDE" w14:textId="4C84DA6A" w:rsidR="00616194" w:rsidRPr="0047648B" w:rsidRDefault="00615681">
            <w:pPr>
              <w:rPr>
                <w:sz w:val="24"/>
                <w:szCs w:val="24"/>
              </w:rPr>
            </w:pPr>
            <w:r w:rsidRPr="0047648B">
              <w:rPr>
                <w:sz w:val="24"/>
                <w:szCs w:val="24"/>
              </w:rPr>
              <w:t>Şehir:</w:t>
            </w:r>
          </w:p>
          <w:p w14:paraId="2CDEE909" w14:textId="6A86D502" w:rsidR="008049DB" w:rsidRPr="0060021C" w:rsidRDefault="00000000">
            <w:sdt>
              <w:sdtPr>
                <w:rPr>
                  <w:sz w:val="24"/>
                  <w:szCs w:val="24"/>
                </w:rPr>
                <w:alias w:val="Telefon:"/>
                <w:tag w:val="Telefon:"/>
                <w:id w:val="1061450442"/>
                <w:placeholder>
                  <w:docPart w:val="F71F5D26C79244159F264FE47EFCC7D2"/>
                </w:placeholder>
                <w:temporary/>
                <w:showingPlcHdr/>
                <w15:appearance w15:val="hidden"/>
              </w:sdtPr>
              <w:sdtContent>
                <w:r w:rsidR="00616194" w:rsidRPr="0047648B">
                  <w:rPr>
                    <w:sz w:val="24"/>
                    <w:szCs w:val="24"/>
                    <w:lang w:bidi="tr-TR"/>
                  </w:rPr>
                  <w:t>Telefon:</w:t>
                </w:r>
              </w:sdtContent>
            </w:sdt>
            <w:r w:rsidR="006A3739" w:rsidRPr="0047648B">
              <w:rPr>
                <w:sz w:val="24"/>
                <w:szCs w:val="24"/>
                <w:lang w:bidi="tr-TR"/>
              </w:rPr>
              <w:t xml:space="preserve"> </w:t>
            </w:r>
          </w:p>
        </w:tc>
        <w:tc>
          <w:tcPr>
            <w:tcW w:w="4715" w:type="dxa"/>
          </w:tcPr>
          <w:p w14:paraId="0DADD3E5" w14:textId="050E8325" w:rsidR="008049DB" w:rsidRPr="0060021C" w:rsidRDefault="008049DB"/>
        </w:tc>
      </w:tr>
    </w:tbl>
    <w:tbl>
      <w:tblPr>
        <w:tblStyle w:val="TabloKlavuzuAk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Birinci tabloda fatura üstbilgileri, şirket adı ve iletişim bilgileri, fatura başlığı, numarası ve tarihi ile alıcı fatura ve sevkiyat iletişim bilgileri; ikinci tabloda yorum veya özel yönergeler; üçüncü tabloda ise satış temsilcisinin adı, satınalma siparişi numarası, talepte bulunan kişi, sevkiyat yöntemi, güvertede teslim noktası ve koşullar yer alır."/>
      </w:tblPr>
      <w:tblGrid>
        <w:gridCol w:w="9747"/>
      </w:tblGrid>
      <w:tr w:rsidR="008049DB" w:rsidRPr="0060021C" w14:paraId="2F5BB14C" w14:textId="77777777" w:rsidTr="00897AA4">
        <w:trPr>
          <w:trHeight w:val="1152"/>
        </w:trPr>
        <w:tc>
          <w:tcPr>
            <w:tcW w:w="9747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7708BA4A" w14:textId="61476E36" w:rsidR="008049DB" w:rsidRPr="0060021C" w:rsidRDefault="0047648B">
            <w:pPr>
              <w:pStyle w:val="Balk3"/>
              <w:spacing w:line="264" w:lineRule="auto"/>
            </w:pPr>
            <w:r w:rsidRPr="0047648B">
              <w:rPr>
                <w:sz w:val="24"/>
                <w:szCs w:val="22"/>
              </w:rPr>
              <w:t>Açıklama:</w:t>
            </w:r>
          </w:p>
          <w:p w14:paraId="24DF8E1D" w14:textId="332F2605" w:rsidR="008049DB" w:rsidRPr="0060021C" w:rsidRDefault="00615681">
            <w:pPr>
              <w:spacing w:line="264" w:lineRule="auto"/>
            </w:pPr>
            <w:r w:rsidRPr="0047648B">
              <w:rPr>
                <w:sz w:val="22"/>
                <w:szCs w:val="22"/>
              </w:rPr>
              <w:t>Aşağıda Aynı hanede yaşayan aile bireylerinin; hane toplam gelirinin araştırılması için TC, İsim ve Soyadı, toplam gelirin araştırılabilmesi için imzalanması gerekmektedir.</w:t>
            </w:r>
          </w:p>
        </w:tc>
      </w:tr>
    </w:tbl>
    <w:p w14:paraId="6A07E0EF" w14:textId="77777777" w:rsidR="00966901" w:rsidRPr="0060021C" w:rsidRDefault="00966901"/>
    <w:tbl>
      <w:tblPr>
        <w:tblStyle w:val="KlavuzTablo1Ak"/>
        <w:tblW w:w="10485" w:type="dxa"/>
        <w:tblLayout w:type="fixed"/>
        <w:tblLook w:val="0620" w:firstRow="1" w:lastRow="0" w:firstColumn="0" w:lastColumn="0" w:noHBand="1" w:noVBand="1"/>
        <w:tblDescription w:val="Birinci tablo Miktar, Açıklama, Birim Fiyat ve Toplam Tutar bilgilerinin girildiği ana fatura tablosudur, ikinci tablo ise Ara Toplam, Satış Vergisi, Sevkiyat ve Elleçleme ücretleri ve Ödenecek Toplam Tutar içindir."/>
      </w:tblPr>
      <w:tblGrid>
        <w:gridCol w:w="2972"/>
        <w:gridCol w:w="3969"/>
        <w:gridCol w:w="3544"/>
      </w:tblGrid>
      <w:tr w:rsidR="00615681" w:rsidRPr="0060021C" w14:paraId="3FFBA00F" w14:textId="77777777" w:rsidTr="00615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2972" w:type="dxa"/>
          </w:tcPr>
          <w:p w14:paraId="4B4D2C15" w14:textId="11C28F89" w:rsidR="00615681" w:rsidRPr="0060021C" w:rsidRDefault="00615681">
            <w:pPr>
              <w:pStyle w:val="Balk4"/>
            </w:pPr>
            <w:r>
              <w:t>Tc</w:t>
            </w:r>
          </w:p>
        </w:tc>
        <w:tc>
          <w:tcPr>
            <w:tcW w:w="3969" w:type="dxa"/>
          </w:tcPr>
          <w:p w14:paraId="6AA0F3BF" w14:textId="24F1D6F3" w:rsidR="00615681" w:rsidRPr="0060021C" w:rsidRDefault="00615681">
            <w:pPr>
              <w:pStyle w:val="Balk4"/>
            </w:pPr>
            <w:proofErr w:type="gramStart"/>
            <w:r>
              <w:t>Ad -</w:t>
            </w:r>
            <w:proofErr w:type="gramEnd"/>
            <w:r>
              <w:t xml:space="preserve"> Soyad</w:t>
            </w:r>
          </w:p>
        </w:tc>
        <w:tc>
          <w:tcPr>
            <w:tcW w:w="3544" w:type="dxa"/>
          </w:tcPr>
          <w:p w14:paraId="3BB3E996" w14:textId="7514FD0E" w:rsidR="00615681" w:rsidRPr="0060021C" w:rsidRDefault="00615681" w:rsidP="00615681">
            <w:pPr>
              <w:pStyle w:val="Balk4"/>
              <w:jc w:val="left"/>
            </w:pPr>
            <w:r>
              <w:t>Araştırma İzni veriyorum(İzma)</w:t>
            </w:r>
          </w:p>
        </w:tc>
      </w:tr>
      <w:tr w:rsidR="00615681" w:rsidRPr="0060021C" w14:paraId="510EBA9F" w14:textId="77777777" w:rsidTr="00615681">
        <w:tc>
          <w:tcPr>
            <w:tcW w:w="2972" w:type="dxa"/>
          </w:tcPr>
          <w:p w14:paraId="33383CAA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0F7C0560" w14:textId="77777777" w:rsidR="00615681" w:rsidRPr="0060021C" w:rsidRDefault="00615681"/>
        </w:tc>
        <w:tc>
          <w:tcPr>
            <w:tcW w:w="3544" w:type="dxa"/>
          </w:tcPr>
          <w:p w14:paraId="23E6EF85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27343D26" w14:textId="77777777" w:rsidTr="00615681">
        <w:tc>
          <w:tcPr>
            <w:tcW w:w="2972" w:type="dxa"/>
          </w:tcPr>
          <w:p w14:paraId="3D1A369C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31ADD823" w14:textId="77777777" w:rsidR="00615681" w:rsidRPr="0060021C" w:rsidRDefault="00615681"/>
        </w:tc>
        <w:tc>
          <w:tcPr>
            <w:tcW w:w="3544" w:type="dxa"/>
          </w:tcPr>
          <w:p w14:paraId="75498BE8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03C8F9D3" w14:textId="77777777" w:rsidTr="00615681">
        <w:tc>
          <w:tcPr>
            <w:tcW w:w="2972" w:type="dxa"/>
          </w:tcPr>
          <w:p w14:paraId="1A1A91CE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08584BC1" w14:textId="77777777" w:rsidR="00615681" w:rsidRPr="0060021C" w:rsidRDefault="00615681"/>
        </w:tc>
        <w:tc>
          <w:tcPr>
            <w:tcW w:w="3544" w:type="dxa"/>
          </w:tcPr>
          <w:p w14:paraId="3E5EDC44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2203182E" w14:textId="77777777" w:rsidTr="00615681">
        <w:tc>
          <w:tcPr>
            <w:tcW w:w="2972" w:type="dxa"/>
          </w:tcPr>
          <w:p w14:paraId="5024D643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303CB48A" w14:textId="77777777" w:rsidR="00615681" w:rsidRPr="0060021C" w:rsidRDefault="00615681"/>
        </w:tc>
        <w:tc>
          <w:tcPr>
            <w:tcW w:w="3544" w:type="dxa"/>
          </w:tcPr>
          <w:p w14:paraId="23E6D0B3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202FE9B7" w14:textId="77777777" w:rsidTr="00615681">
        <w:tc>
          <w:tcPr>
            <w:tcW w:w="2972" w:type="dxa"/>
          </w:tcPr>
          <w:p w14:paraId="6BC355A7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3FB9E9AB" w14:textId="77777777" w:rsidR="00615681" w:rsidRPr="0060021C" w:rsidRDefault="00615681"/>
        </w:tc>
        <w:tc>
          <w:tcPr>
            <w:tcW w:w="3544" w:type="dxa"/>
          </w:tcPr>
          <w:p w14:paraId="5A4624A7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0EEBB790" w14:textId="77777777" w:rsidTr="00615681">
        <w:tc>
          <w:tcPr>
            <w:tcW w:w="2972" w:type="dxa"/>
          </w:tcPr>
          <w:p w14:paraId="6925D5D0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6B887F93" w14:textId="77777777" w:rsidR="00615681" w:rsidRPr="0060021C" w:rsidRDefault="00615681"/>
        </w:tc>
        <w:tc>
          <w:tcPr>
            <w:tcW w:w="3544" w:type="dxa"/>
          </w:tcPr>
          <w:p w14:paraId="6E9323A2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7086727C" w14:textId="77777777" w:rsidTr="00615681">
        <w:tc>
          <w:tcPr>
            <w:tcW w:w="2972" w:type="dxa"/>
          </w:tcPr>
          <w:p w14:paraId="03EDB96D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51EF4138" w14:textId="77777777" w:rsidR="00615681" w:rsidRPr="0060021C" w:rsidRDefault="00615681"/>
        </w:tc>
        <w:tc>
          <w:tcPr>
            <w:tcW w:w="3544" w:type="dxa"/>
          </w:tcPr>
          <w:p w14:paraId="62A5EB24" w14:textId="77777777" w:rsidR="00615681" w:rsidRPr="0060021C" w:rsidRDefault="00615681">
            <w:pPr>
              <w:pStyle w:val="Tutar"/>
            </w:pPr>
          </w:p>
        </w:tc>
      </w:tr>
      <w:tr w:rsidR="00615681" w:rsidRPr="0060021C" w14:paraId="244C43FA" w14:textId="77777777" w:rsidTr="00615681">
        <w:tc>
          <w:tcPr>
            <w:tcW w:w="2972" w:type="dxa"/>
          </w:tcPr>
          <w:p w14:paraId="70E2F6B4" w14:textId="77777777" w:rsidR="00615681" w:rsidRPr="0060021C" w:rsidRDefault="00615681">
            <w:pPr>
              <w:pStyle w:val="Miktar"/>
            </w:pPr>
          </w:p>
        </w:tc>
        <w:tc>
          <w:tcPr>
            <w:tcW w:w="3969" w:type="dxa"/>
          </w:tcPr>
          <w:p w14:paraId="4E1F5ABD" w14:textId="77777777" w:rsidR="00615681" w:rsidRPr="0060021C" w:rsidRDefault="00615681"/>
        </w:tc>
        <w:tc>
          <w:tcPr>
            <w:tcW w:w="3544" w:type="dxa"/>
          </w:tcPr>
          <w:p w14:paraId="23E8EE89" w14:textId="77777777" w:rsidR="00615681" w:rsidRPr="0060021C" w:rsidRDefault="00615681">
            <w:pPr>
              <w:pStyle w:val="Tutar"/>
            </w:pPr>
          </w:p>
        </w:tc>
      </w:tr>
    </w:tbl>
    <w:tbl>
      <w:tblPr>
        <w:tblStyle w:val="DzTablo1"/>
        <w:tblW w:w="1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Birinci tablo Miktar, Açıklama, Birim Fiyat ve Toplam Tutar bilgilerinin girildiği ana fatura tablosudur, ikinci tablo ise Ara Toplam, Satış Vergisi, Sevkiyat ve Elleçleme ücretleri ve Ödenecek Toplam Tutar içindir."/>
      </w:tblPr>
      <w:tblGrid>
        <w:gridCol w:w="1817"/>
      </w:tblGrid>
      <w:tr w:rsidR="00615681" w:rsidRPr="0060021C" w14:paraId="7A85D113" w14:textId="77777777" w:rsidTr="00615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4AE98B93" w14:textId="77777777" w:rsidR="00615681" w:rsidRPr="0060021C" w:rsidRDefault="00615681">
            <w:pPr>
              <w:spacing w:line="264" w:lineRule="auto"/>
            </w:pPr>
          </w:p>
        </w:tc>
      </w:tr>
    </w:tbl>
    <w:p w14:paraId="73B008BB" w14:textId="77777777" w:rsidR="0047648B" w:rsidRPr="0047648B" w:rsidRDefault="0047648B" w:rsidP="0047648B"/>
    <w:p w14:paraId="4B38DCB7" w14:textId="67C3F455" w:rsidR="00615681" w:rsidRPr="0047648B" w:rsidRDefault="00615681" w:rsidP="00615681">
      <w:pPr>
        <w:rPr>
          <w:sz w:val="24"/>
          <w:szCs w:val="24"/>
        </w:rPr>
      </w:pPr>
      <w:r w:rsidRPr="0047648B">
        <w:rPr>
          <w:sz w:val="24"/>
          <w:szCs w:val="24"/>
        </w:rPr>
        <w:t xml:space="preserve">Yukarıdaki bilgileri yazılı aile üyelerinim </w:t>
      </w:r>
      <w:r w:rsidR="0047648B" w:rsidRPr="0047648B">
        <w:rPr>
          <w:sz w:val="24"/>
          <w:szCs w:val="24"/>
        </w:rPr>
        <w:t>hane içi toplam gelirinin araştırılması için izin veriyorum.</w:t>
      </w:r>
    </w:p>
    <w:p w14:paraId="52C2090C" w14:textId="5669FED1" w:rsidR="0047648B" w:rsidRDefault="0047648B" w:rsidP="0061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72FC95" w14:textId="77777777" w:rsidR="0047648B" w:rsidRDefault="0047648B" w:rsidP="00615681"/>
    <w:p w14:paraId="357CB675" w14:textId="77777777" w:rsidR="0047648B" w:rsidRPr="0047648B" w:rsidRDefault="0047648B" w:rsidP="00615681">
      <w:pPr>
        <w:rPr>
          <w:sz w:val="22"/>
          <w:szCs w:val="22"/>
        </w:rPr>
      </w:pPr>
    </w:p>
    <w:p w14:paraId="23F94C71" w14:textId="6EF9914C" w:rsidR="0047648B" w:rsidRPr="0047648B" w:rsidRDefault="0047648B" w:rsidP="00615681">
      <w:pPr>
        <w:rPr>
          <w:sz w:val="22"/>
          <w:szCs w:val="22"/>
        </w:rPr>
      </w:pP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</w:r>
      <w:r w:rsidRPr="0047648B">
        <w:rPr>
          <w:sz w:val="22"/>
          <w:szCs w:val="22"/>
        </w:rPr>
        <w:tab/>
        <w:t>Ad:</w:t>
      </w:r>
    </w:p>
    <w:p w14:paraId="78A5ABB2" w14:textId="77777777" w:rsidR="0047648B" w:rsidRPr="0047648B" w:rsidRDefault="0047648B" w:rsidP="00615681">
      <w:pPr>
        <w:rPr>
          <w:sz w:val="22"/>
          <w:szCs w:val="22"/>
        </w:rPr>
      </w:pPr>
    </w:p>
    <w:p w14:paraId="5154D485" w14:textId="4BBDBD79" w:rsidR="0047648B" w:rsidRPr="0047648B" w:rsidRDefault="0047648B" w:rsidP="0047648B">
      <w:pPr>
        <w:ind w:left="7200"/>
        <w:rPr>
          <w:sz w:val="22"/>
          <w:szCs w:val="22"/>
        </w:rPr>
      </w:pPr>
      <w:proofErr w:type="spellStart"/>
      <w:r w:rsidRPr="0047648B">
        <w:rPr>
          <w:sz w:val="22"/>
          <w:szCs w:val="22"/>
        </w:rPr>
        <w:t>Soyad</w:t>
      </w:r>
      <w:proofErr w:type="spellEnd"/>
      <w:r w:rsidRPr="0047648B">
        <w:rPr>
          <w:sz w:val="22"/>
          <w:szCs w:val="22"/>
        </w:rPr>
        <w:t>:</w:t>
      </w:r>
    </w:p>
    <w:p w14:paraId="701EFB6D" w14:textId="77777777" w:rsidR="0047648B" w:rsidRPr="0047648B" w:rsidRDefault="0047648B" w:rsidP="0047648B">
      <w:pPr>
        <w:ind w:left="7200"/>
        <w:rPr>
          <w:sz w:val="22"/>
          <w:szCs w:val="22"/>
        </w:rPr>
      </w:pPr>
    </w:p>
    <w:p w14:paraId="1EFD0E9A" w14:textId="3B04B4C8" w:rsidR="0047648B" w:rsidRPr="0047648B" w:rsidRDefault="0047648B" w:rsidP="0047648B">
      <w:pPr>
        <w:ind w:left="7200"/>
        <w:rPr>
          <w:sz w:val="24"/>
          <w:szCs w:val="24"/>
        </w:rPr>
      </w:pPr>
      <w:r w:rsidRPr="0047648B">
        <w:rPr>
          <w:sz w:val="24"/>
          <w:szCs w:val="24"/>
        </w:rPr>
        <w:t>İmza:</w:t>
      </w:r>
    </w:p>
    <w:p w14:paraId="64B7A508" w14:textId="77777777" w:rsidR="0047648B" w:rsidRPr="0047648B" w:rsidRDefault="0047648B" w:rsidP="0047648B">
      <w:pPr>
        <w:rPr>
          <w:sz w:val="24"/>
          <w:szCs w:val="24"/>
        </w:rPr>
      </w:pPr>
    </w:p>
    <w:p w14:paraId="4E3A7E70" w14:textId="4707A4E2" w:rsidR="0047648B" w:rsidRPr="0047648B" w:rsidRDefault="0047648B" w:rsidP="0047648B">
      <w:pPr>
        <w:rPr>
          <w:sz w:val="24"/>
          <w:szCs w:val="24"/>
        </w:rPr>
      </w:pPr>
      <w:r w:rsidRPr="0047648B">
        <w:rPr>
          <w:sz w:val="24"/>
          <w:szCs w:val="24"/>
        </w:rPr>
        <w:t xml:space="preserve">Bu belge ve diğer burs başvurusu için istenen </w:t>
      </w:r>
      <w:proofErr w:type="gramStart"/>
      <w:r w:rsidRPr="0047648B">
        <w:rPr>
          <w:sz w:val="24"/>
          <w:szCs w:val="24"/>
        </w:rPr>
        <w:t>evraklar  belirlenen</w:t>
      </w:r>
      <w:proofErr w:type="gramEnd"/>
      <w:r w:rsidRPr="0047648B">
        <w:rPr>
          <w:sz w:val="24"/>
          <w:szCs w:val="24"/>
        </w:rPr>
        <w:t xml:space="preserve"> süre içerisinde Zara Hükümet Konağı Sosyal Yardım Bölümüne teslim edilmesi gerekmektedir.</w:t>
      </w:r>
    </w:p>
    <w:p w14:paraId="6BD4044A" w14:textId="77777777" w:rsidR="0047648B" w:rsidRDefault="0047648B" w:rsidP="00615681"/>
    <w:p w14:paraId="329A1D42" w14:textId="77777777" w:rsidR="0047648B" w:rsidRDefault="0047648B" w:rsidP="00615681"/>
    <w:p w14:paraId="75994C1B" w14:textId="77777777" w:rsidR="0047648B" w:rsidRDefault="0047648B" w:rsidP="00615681"/>
    <w:p w14:paraId="2E8DAC1E" w14:textId="2F2175D7" w:rsidR="0047648B" w:rsidRPr="00615681" w:rsidRDefault="0047648B" w:rsidP="0061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7648B" w:rsidRPr="00615681" w:rsidSect="00897AA4">
      <w:footerReference w:type="default" r:id="rId7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A4FE" w14:textId="77777777" w:rsidR="00B73314" w:rsidRDefault="00B73314">
      <w:pPr>
        <w:spacing w:line="240" w:lineRule="auto"/>
      </w:pPr>
      <w:r>
        <w:separator/>
      </w:r>
    </w:p>
  </w:endnote>
  <w:endnote w:type="continuationSeparator" w:id="0">
    <w:p w14:paraId="6D46FBB3" w14:textId="77777777" w:rsidR="00B73314" w:rsidRDefault="00B73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B3766" w14:textId="77777777" w:rsidR="008049DB" w:rsidRDefault="006A3739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793AFB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78A6" w14:textId="77777777" w:rsidR="00B73314" w:rsidRDefault="00B73314">
      <w:pPr>
        <w:spacing w:line="240" w:lineRule="auto"/>
      </w:pPr>
      <w:r>
        <w:separator/>
      </w:r>
    </w:p>
  </w:footnote>
  <w:footnote w:type="continuationSeparator" w:id="0">
    <w:p w14:paraId="536F0E48" w14:textId="77777777" w:rsidR="00B73314" w:rsidRDefault="00B73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764850">
    <w:abstractNumId w:val="9"/>
  </w:num>
  <w:num w:numId="2" w16cid:durableId="1831479875">
    <w:abstractNumId w:val="7"/>
  </w:num>
  <w:num w:numId="3" w16cid:durableId="1775787083">
    <w:abstractNumId w:val="6"/>
  </w:num>
  <w:num w:numId="4" w16cid:durableId="1645349037">
    <w:abstractNumId w:val="5"/>
  </w:num>
  <w:num w:numId="5" w16cid:durableId="85349309">
    <w:abstractNumId w:val="4"/>
  </w:num>
  <w:num w:numId="6" w16cid:durableId="1509253799">
    <w:abstractNumId w:val="8"/>
  </w:num>
  <w:num w:numId="7" w16cid:durableId="598609599">
    <w:abstractNumId w:val="3"/>
  </w:num>
  <w:num w:numId="8" w16cid:durableId="1147743605">
    <w:abstractNumId w:val="2"/>
  </w:num>
  <w:num w:numId="9" w16cid:durableId="1333529267">
    <w:abstractNumId w:val="1"/>
  </w:num>
  <w:num w:numId="10" w16cid:durableId="111556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81"/>
    <w:rsid w:val="00055AF8"/>
    <w:rsid w:val="002558FA"/>
    <w:rsid w:val="00323F56"/>
    <w:rsid w:val="003667F4"/>
    <w:rsid w:val="0047648B"/>
    <w:rsid w:val="00515B3D"/>
    <w:rsid w:val="0060021C"/>
    <w:rsid w:val="00615681"/>
    <w:rsid w:val="00616194"/>
    <w:rsid w:val="006A3739"/>
    <w:rsid w:val="007577D4"/>
    <w:rsid w:val="00793AFB"/>
    <w:rsid w:val="007D3668"/>
    <w:rsid w:val="008049DB"/>
    <w:rsid w:val="00812ABE"/>
    <w:rsid w:val="00837ECD"/>
    <w:rsid w:val="00897AA4"/>
    <w:rsid w:val="00907574"/>
    <w:rsid w:val="00934F6F"/>
    <w:rsid w:val="00966901"/>
    <w:rsid w:val="00981A82"/>
    <w:rsid w:val="00A93410"/>
    <w:rsid w:val="00B73314"/>
    <w:rsid w:val="00B76A92"/>
    <w:rsid w:val="00BB4862"/>
    <w:rsid w:val="00BF2506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045A"/>
  <w15:chartTrackingRefBased/>
  <w15:docId w15:val="{87BF707C-91E2-4EC3-9D64-BD820F42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tr-TR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Balk1">
    <w:name w:val="heading 1"/>
    <w:basedOn w:val="Normal"/>
    <w:link w:val="Balk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Balk2">
    <w:name w:val="heading 2"/>
    <w:basedOn w:val="Normal"/>
    <w:link w:val="Balk2Char"/>
    <w:uiPriority w:val="1"/>
    <w:qFormat/>
    <w:pPr>
      <w:jc w:val="right"/>
      <w:outlineLvl w:val="1"/>
    </w:pPr>
    <w:rPr>
      <w:caps/>
    </w:rPr>
  </w:style>
  <w:style w:type="paragraph" w:styleId="Balk3">
    <w:name w:val="heading 3"/>
    <w:basedOn w:val="Normal"/>
    <w:link w:val="Balk3Char"/>
    <w:uiPriority w:val="1"/>
    <w:qFormat/>
    <w:pPr>
      <w:outlineLvl w:val="2"/>
    </w:pPr>
    <w:rPr>
      <w:b/>
      <w:caps/>
      <w:szCs w:val="16"/>
    </w:rPr>
  </w:style>
  <w:style w:type="paragraph" w:styleId="Balk4">
    <w:name w:val="heading 4"/>
    <w:basedOn w:val="Normal"/>
    <w:link w:val="Balk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Balk5">
    <w:name w:val="heading 5"/>
    <w:basedOn w:val="Normal"/>
    <w:next w:val="Normal"/>
    <w:link w:val="Balk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basedOn w:val="VarsaylanParagrafYazTipi"/>
    <w:uiPriority w:val="33"/>
    <w:semiHidden/>
    <w:unhideWhenUsed/>
    <w:qFormat/>
    <w:rPr>
      <w:b/>
      <w:bCs/>
      <w:i/>
      <w:iCs/>
      <w:spacing w:val="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Balk1Char">
    <w:name w:val="Başlık 1 Char"/>
    <w:basedOn w:val="VarsaylanParagrafYazTipi"/>
    <w:link w:val="Balk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Balk2Char">
    <w:name w:val="Başlık 2 Char"/>
    <w:basedOn w:val="VarsaylanParagrafYazTipi"/>
    <w:link w:val="Balk2"/>
    <w:uiPriority w:val="1"/>
    <w:rPr>
      <w:rFonts w:cs="Times New Roman"/>
      <w:caps/>
      <w:sz w:val="18"/>
      <w:szCs w:val="18"/>
      <w:lang w:eastAsia="en-US"/>
    </w:rPr>
  </w:style>
  <w:style w:type="character" w:customStyle="1" w:styleId="Balk3Char">
    <w:name w:val="Başlık 3 Char"/>
    <w:basedOn w:val="VarsaylanParagrafYazTipi"/>
    <w:link w:val="Balk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Tutar">
    <w:name w:val="Tutar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Ynergeler">
    <w:name w:val="Yönergeler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eekkrler">
    <w:name w:val="Teşekkürler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KonuBal">
    <w:name w:val="Title"/>
    <w:basedOn w:val="Normal"/>
    <w:link w:val="KonuBal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KonuBalChar">
    <w:name w:val="Konu Başlığı Char"/>
    <w:basedOn w:val="VarsaylanParagrafYazTipi"/>
    <w:link w:val="KonuBal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oKlavuzuAk">
    <w:name w:val="Grid Table Light"/>
    <w:basedOn w:val="NormalTablo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Klavuzu">
    <w:name w:val="Table Grid"/>
    <w:basedOn w:val="NormalTablo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pPr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sz w:val="18"/>
      <w:szCs w:val="18"/>
      <w:lang w:eastAsia="en-US"/>
    </w:rPr>
  </w:style>
  <w:style w:type="paragraph" w:styleId="AltBilgi">
    <w:name w:val="footer"/>
    <w:basedOn w:val="Normal"/>
    <w:link w:val="AltBilgiChar"/>
    <w:uiPriority w:val="99"/>
    <w:unhideWhenUsed/>
    <w:pPr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sz w:val="18"/>
      <w:szCs w:val="18"/>
      <w:lang w:eastAsia="en-US"/>
    </w:rPr>
  </w:style>
  <w:style w:type="table" w:styleId="DzTablo1">
    <w:name w:val="Plain Table 1"/>
    <w:basedOn w:val="NormalTablo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iktar">
    <w:name w:val="Miktar"/>
    <w:basedOn w:val="Normal"/>
    <w:uiPriority w:val="5"/>
    <w:qFormat/>
    <w:pPr>
      <w:jc w:val="center"/>
    </w:pPr>
  </w:style>
  <w:style w:type="character" w:customStyle="1" w:styleId="Balk4Char">
    <w:name w:val="Başlık 4 Char"/>
    <w:basedOn w:val="VarsaylanParagrafYazTipi"/>
    <w:link w:val="Balk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Balk5Char">
    <w:name w:val="Başlık 5 Char"/>
    <w:basedOn w:val="VarsaylanParagrafYazTipi"/>
    <w:link w:val="Balk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Balk6Char">
    <w:name w:val="Başlık 6 Char"/>
    <w:basedOn w:val="VarsaylanParagrafYazTipi"/>
    <w:link w:val="Balk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Balk7Char">
    <w:name w:val="Başlık 7 Char"/>
    <w:basedOn w:val="VarsaylanParagrafYazTipi"/>
    <w:link w:val="Balk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Balk8Char">
    <w:name w:val="Başlık 8 Char"/>
    <w:basedOn w:val="VarsaylanParagrafYazTipi"/>
    <w:link w:val="Balk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Balk9Char">
    <w:name w:val="Başlık 9 Char"/>
    <w:basedOn w:val="VarsaylanParagrafYazTipi"/>
    <w:link w:val="Balk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ekMetni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KlavuzTablo1Ak">
    <w:name w:val="Grid Table 1 Light"/>
    <w:basedOn w:val="NormalTablo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oAltBalk2">
    <w:name w:val="Table Subtle 2"/>
    <w:basedOn w:val="NormalTablo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tr-TR%7b4EE1C2B8-AC18-4198-B388-62407A889ECB%7d\%7bEE3BAC6A-1217-4A97-A356-CD9BD9B3283A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1F5D26C79244159F264FE47EFCC7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C85BF5-CA1A-4B63-AA1A-636B96181DDF}"/>
      </w:docPartPr>
      <w:docPartBody>
        <w:p w:rsidR="00000000" w:rsidRDefault="00000000">
          <w:pPr>
            <w:pStyle w:val="F71F5D26C79244159F264FE47EFCC7D2"/>
          </w:pPr>
          <w:r w:rsidRPr="0060021C">
            <w:rPr>
              <w:lang w:bidi="tr-TR"/>
            </w:rPr>
            <w:t>Telefon:</w:t>
          </w:r>
        </w:p>
      </w:docPartBody>
    </w:docPart>
    <w:docPart>
      <w:docPartPr>
        <w:name w:val="DC88090979044E309FDDC236A44BC3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ABA0E3-89C4-4649-94BA-2DC86FC450F0}"/>
      </w:docPartPr>
      <w:docPartBody>
        <w:p w:rsidR="00000000" w:rsidRDefault="00FF6A54" w:rsidP="00FF6A54">
          <w:pPr>
            <w:pStyle w:val="DC88090979044E309FDDC236A44BC314"/>
          </w:pPr>
          <w:r w:rsidRPr="0060021C">
            <w:rPr>
              <w:lang w:bidi="tr-TR"/>
            </w:rPr>
            <w:t>Şirket Adı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54"/>
    <w:rsid w:val="00506E89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6782EED51564F9A8908C2AF652671F4">
    <w:name w:val="C6782EED51564F9A8908C2AF652671F4"/>
  </w:style>
  <w:style w:type="paragraph" w:customStyle="1" w:styleId="3BFF632CC31345F58F3D85DE542EFF38">
    <w:name w:val="3BFF632CC31345F58F3D85DE542EFF38"/>
  </w:style>
  <w:style w:type="paragraph" w:customStyle="1" w:styleId="EB2703B1EFCF4280AF7AED6A41E3C2C6">
    <w:name w:val="EB2703B1EFCF4280AF7AED6A41E3C2C6"/>
  </w:style>
  <w:style w:type="paragraph" w:customStyle="1" w:styleId="BE1C917343EF4F14B7F92502ABB7B9D9">
    <w:name w:val="BE1C917343EF4F14B7F92502ABB7B9D9"/>
  </w:style>
  <w:style w:type="paragraph" w:customStyle="1" w:styleId="718B5D18B07F40AABFCFA9EDBA037553">
    <w:name w:val="718B5D18B07F40AABFCFA9EDBA037553"/>
  </w:style>
  <w:style w:type="paragraph" w:customStyle="1" w:styleId="D889F99963BE4BD1B8F5D9A03FB2EDE5">
    <w:name w:val="D889F99963BE4BD1B8F5D9A03FB2EDE5"/>
  </w:style>
  <w:style w:type="paragraph" w:customStyle="1" w:styleId="60FD040C0193431E95E4DC4F795E45B4">
    <w:name w:val="60FD040C0193431E95E4DC4F795E45B4"/>
  </w:style>
  <w:style w:type="paragraph" w:customStyle="1" w:styleId="668AD36C89AF4FF9AA4C2E5E5BFCA592">
    <w:name w:val="668AD36C89AF4FF9AA4C2E5E5BFCA592"/>
  </w:style>
  <w:style w:type="paragraph" w:customStyle="1" w:styleId="7006A82007184757B813439CE23D8DEE">
    <w:name w:val="7006A82007184757B813439CE23D8DEE"/>
  </w:style>
  <w:style w:type="paragraph" w:customStyle="1" w:styleId="813E0A42B4AE460D9A08A2A3A70C44AE">
    <w:name w:val="813E0A42B4AE460D9A08A2A3A70C44AE"/>
  </w:style>
  <w:style w:type="paragraph" w:customStyle="1" w:styleId="49962064CE5A42E4835DF8E001E29E0F">
    <w:name w:val="49962064CE5A42E4835DF8E001E29E0F"/>
  </w:style>
  <w:style w:type="paragraph" w:customStyle="1" w:styleId="1AFD87B95BBF4387877266C1E9C1B011">
    <w:name w:val="1AFD87B95BBF4387877266C1E9C1B011"/>
  </w:style>
  <w:style w:type="paragraph" w:customStyle="1" w:styleId="2E0581EB77F2402A8D7778794F0EAFBE">
    <w:name w:val="2E0581EB77F2402A8D7778794F0EAFBE"/>
  </w:style>
  <w:style w:type="paragraph" w:customStyle="1" w:styleId="5251B178D8E64389B9B6090F45D8BA34">
    <w:name w:val="5251B178D8E64389B9B6090F45D8BA34"/>
  </w:style>
  <w:style w:type="paragraph" w:customStyle="1" w:styleId="C679F77AE2884A81A8D261CD6DC7B7C2">
    <w:name w:val="C679F77AE2884A81A8D261CD6DC7B7C2"/>
  </w:style>
  <w:style w:type="paragraph" w:customStyle="1" w:styleId="53E5C974522542A099D09E9D7159BE71">
    <w:name w:val="53E5C974522542A099D09E9D7159BE71"/>
  </w:style>
  <w:style w:type="paragraph" w:customStyle="1" w:styleId="F4804FA2492F4DEE93927F619E12B858">
    <w:name w:val="F4804FA2492F4DEE93927F619E12B858"/>
  </w:style>
  <w:style w:type="paragraph" w:customStyle="1" w:styleId="2642BB1AAB3C40ACA0DD289BC3C8B806">
    <w:name w:val="2642BB1AAB3C40ACA0DD289BC3C8B806"/>
  </w:style>
  <w:style w:type="paragraph" w:customStyle="1" w:styleId="F71F5D26C79244159F264FE47EFCC7D2">
    <w:name w:val="F71F5D26C79244159F264FE47EFCC7D2"/>
  </w:style>
  <w:style w:type="paragraph" w:customStyle="1" w:styleId="4FDCFA0741CB4B23A1BCEFE886C8A3A1">
    <w:name w:val="4FDCFA0741CB4B23A1BCEFE886C8A3A1"/>
  </w:style>
  <w:style w:type="paragraph" w:customStyle="1" w:styleId="AFCB48088A9B40F08EF85B732D974BD6">
    <w:name w:val="AFCB48088A9B40F08EF85B732D974BD6"/>
  </w:style>
  <w:style w:type="paragraph" w:customStyle="1" w:styleId="5F5E080F07154C0CAB6B986891BFB60D">
    <w:name w:val="5F5E080F07154C0CAB6B986891BFB60D"/>
  </w:style>
  <w:style w:type="paragraph" w:customStyle="1" w:styleId="71C3274385C74565BCE78DD93C8143FF">
    <w:name w:val="71C3274385C74565BCE78DD93C8143FF"/>
  </w:style>
  <w:style w:type="paragraph" w:customStyle="1" w:styleId="64EE947BC887448DAE5F6D433ADD500C">
    <w:name w:val="64EE947BC887448DAE5F6D433ADD500C"/>
  </w:style>
  <w:style w:type="paragraph" w:customStyle="1" w:styleId="1811518780914595AD1FA6292451FF20">
    <w:name w:val="1811518780914595AD1FA6292451FF20"/>
  </w:style>
  <w:style w:type="paragraph" w:customStyle="1" w:styleId="EE198D2BBFFD49EE80995640E833D408">
    <w:name w:val="EE198D2BBFFD49EE80995640E833D408"/>
  </w:style>
  <w:style w:type="paragraph" w:customStyle="1" w:styleId="6B993E227F214AAE963A90A56AA38640">
    <w:name w:val="6B993E227F214AAE963A90A56AA38640"/>
  </w:style>
  <w:style w:type="paragraph" w:customStyle="1" w:styleId="6C0B9604FA5D41B4B21A4463ADAA829F">
    <w:name w:val="6C0B9604FA5D41B4B21A4463ADAA829F"/>
  </w:style>
  <w:style w:type="paragraph" w:customStyle="1" w:styleId="31F9BF2A8AE34AB4852D3B76AF99E22B">
    <w:name w:val="31F9BF2A8AE34AB4852D3B76AF99E22B"/>
  </w:style>
  <w:style w:type="paragraph" w:customStyle="1" w:styleId="C5BBDB63BC364F02B8E2377DF740D8D7">
    <w:name w:val="C5BBDB63BC364F02B8E2377DF740D8D7"/>
  </w:style>
  <w:style w:type="paragraph" w:customStyle="1" w:styleId="942499505B9240CDB425C9F035FF1762">
    <w:name w:val="942499505B9240CDB425C9F035FF1762"/>
  </w:style>
  <w:style w:type="paragraph" w:customStyle="1" w:styleId="7BC686722F45419A9A0A5B5918D4BDF8">
    <w:name w:val="7BC686722F45419A9A0A5B5918D4BDF8"/>
  </w:style>
  <w:style w:type="paragraph" w:customStyle="1" w:styleId="035925E9564045A397CEC5C40096C434">
    <w:name w:val="035925E9564045A397CEC5C40096C434"/>
  </w:style>
  <w:style w:type="paragraph" w:customStyle="1" w:styleId="A63781D3048443A5A713B2775123744C">
    <w:name w:val="A63781D3048443A5A713B2775123744C"/>
  </w:style>
  <w:style w:type="paragraph" w:customStyle="1" w:styleId="AA11AA052857442C94828317D014F133">
    <w:name w:val="AA11AA052857442C94828317D014F133"/>
  </w:style>
  <w:style w:type="paragraph" w:customStyle="1" w:styleId="ED7DF57E158C4E26819FE3689731BC97">
    <w:name w:val="ED7DF57E158C4E26819FE3689731BC97"/>
  </w:style>
  <w:style w:type="paragraph" w:customStyle="1" w:styleId="3095EBB71448446CBE74241EA23914A4">
    <w:name w:val="3095EBB71448446CBE74241EA23914A4"/>
  </w:style>
  <w:style w:type="paragraph" w:customStyle="1" w:styleId="609A4B31112947BEB58C573543A9A015">
    <w:name w:val="609A4B31112947BEB58C573543A9A015"/>
  </w:style>
  <w:style w:type="paragraph" w:customStyle="1" w:styleId="7AB23D03AFB4464CBA7AF4F6D6CCBDF9">
    <w:name w:val="7AB23D03AFB4464CBA7AF4F6D6CCBDF9"/>
  </w:style>
  <w:style w:type="paragraph" w:customStyle="1" w:styleId="A5CB660F1FD845C9803756CD543AAA86">
    <w:name w:val="A5CB660F1FD845C9803756CD543AAA86"/>
  </w:style>
  <w:style w:type="paragraph" w:customStyle="1" w:styleId="0D8B16C8C8B94126A15B839A08CB114E">
    <w:name w:val="0D8B16C8C8B94126A15B839A08CB114E"/>
  </w:style>
  <w:style w:type="paragraph" w:customStyle="1" w:styleId="30A2CFBBBD474764B7A3DD321A87E619">
    <w:name w:val="30A2CFBBBD474764B7A3DD321A87E619"/>
  </w:style>
  <w:style w:type="paragraph" w:customStyle="1" w:styleId="8846C62A19A24260AAE43404DDDAE77B">
    <w:name w:val="8846C62A19A24260AAE43404DDDAE77B"/>
  </w:style>
  <w:style w:type="paragraph" w:customStyle="1" w:styleId="859E20A9A643425AA6316DCFEBA9A52A">
    <w:name w:val="859E20A9A643425AA6316DCFEBA9A52A"/>
  </w:style>
  <w:style w:type="paragraph" w:customStyle="1" w:styleId="5A5E9A35A986411DB39DC2F352F19406">
    <w:name w:val="5A5E9A35A986411DB39DC2F352F19406"/>
  </w:style>
  <w:style w:type="paragraph" w:customStyle="1" w:styleId="E4E98B76A0BD415D8D895446978BBF66">
    <w:name w:val="E4E98B76A0BD415D8D895446978BBF66"/>
  </w:style>
  <w:style w:type="paragraph" w:customStyle="1" w:styleId="620D44E2A875494DB8A10210BFB3C083">
    <w:name w:val="620D44E2A875494DB8A10210BFB3C083"/>
  </w:style>
  <w:style w:type="paragraph" w:customStyle="1" w:styleId="26433492CE9649D09E397ACB83348F79">
    <w:name w:val="26433492CE9649D09E397ACB83348F79"/>
  </w:style>
  <w:style w:type="paragraph" w:customStyle="1" w:styleId="8D98D6F95AC24220A7F327209544CC86">
    <w:name w:val="8D98D6F95AC24220A7F327209544CC86"/>
  </w:style>
  <w:style w:type="paragraph" w:customStyle="1" w:styleId="120FE5542DB24CA08D8080FC298DC6C2">
    <w:name w:val="120FE5542DB24CA08D8080FC298DC6C2"/>
  </w:style>
  <w:style w:type="paragraph" w:customStyle="1" w:styleId="1064A18B6D5840689F836B15A448E063">
    <w:name w:val="1064A18B6D5840689F836B15A448E063"/>
  </w:style>
  <w:style w:type="paragraph" w:customStyle="1" w:styleId="BBA35F4D3A22466888125CE49DB6C63D">
    <w:name w:val="BBA35F4D3A22466888125CE49DB6C63D"/>
  </w:style>
  <w:style w:type="paragraph" w:customStyle="1" w:styleId="F2470A33C5434B30A80860A1458409F0">
    <w:name w:val="F2470A33C5434B30A80860A1458409F0"/>
    <w:rsid w:val="00FF6A54"/>
  </w:style>
  <w:style w:type="paragraph" w:customStyle="1" w:styleId="344EA7742F54423FB603787693E0D2AE">
    <w:name w:val="344EA7742F54423FB603787693E0D2AE"/>
    <w:rsid w:val="00FF6A54"/>
  </w:style>
  <w:style w:type="paragraph" w:customStyle="1" w:styleId="D203958982E1405D8EF1C7287DE0DFDB">
    <w:name w:val="D203958982E1405D8EF1C7287DE0DFDB"/>
    <w:rsid w:val="00FF6A54"/>
  </w:style>
  <w:style w:type="paragraph" w:customStyle="1" w:styleId="351BB4ED1F2F41189FEA8BD3312BD35C">
    <w:name w:val="351BB4ED1F2F41189FEA8BD3312BD35C"/>
    <w:rsid w:val="00FF6A54"/>
  </w:style>
  <w:style w:type="paragraph" w:customStyle="1" w:styleId="7A22E6FE7EF942B497C3B7F9011F85FA">
    <w:name w:val="7A22E6FE7EF942B497C3B7F9011F85FA"/>
    <w:rsid w:val="00FF6A54"/>
  </w:style>
  <w:style w:type="paragraph" w:customStyle="1" w:styleId="DC88090979044E309FDDC236A44BC314">
    <w:name w:val="DC88090979044E309FDDC236A44BC314"/>
    <w:rsid w:val="00FF6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{EE3BAC6A-1217-4A97-A356-CD9BD9B3283A}tf16392525_win32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Zara Yardımlaşma ve Kalkınma Vakfı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OZAN AKTAŞ</cp:lastModifiedBy>
  <cp:revision>1</cp:revision>
  <dcterms:created xsi:type="dcterms:W3CDTF">2024-05-08T10:06:00Z</dcterms:created>
  <dcterms:modified xsi:type="dcterms:W3CDTF">2024-05-08T10:23:00Z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